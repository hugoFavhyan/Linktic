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443A9FE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9B028A7" w14:textId="5F44F2BD" w:rsidR="001B2ABD" w:rsidRPr="0059649E" w:rsidRDefault="00FA1FA7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6E90E54" wp14:editId="7A8F9181">
                  <wp:extent cx="2139950" cy="2740660"/>
                  <wp:effectExtent l="0" t="0" r="0" b="0"/>
                  <wp:docPr id="152604379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74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6147207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9672479" w14:textId="60181146" w:rsidR="001B2ABD" w:rsidRPr="00405BED" w:rsidRDefault="00405BED" w:rsidP="001B2ABD">
            <w:pPr>
              <w:pStyle w:val="Ttulo"/>
              <w:rPr>
                <w:sz w:val="72"/>
                <w:szCs w:val="72"/>
              </w:rPr>
            </w:pPr>
            <w:r w:rsidRPr="00405BED">
              <w:rPr>
                <w:sz w:val="72"/>
                <w:szCs w:val="72"/>
              </w:rPr>
              <w:t>ROGER VILLALOBOS GUERA</w:t>
            </w:r>
          </w:p>
          <w:p w14:paraId="64EF1D0E" w14:textId="6DF80EA0" w:rsidR="001B2ABD" w:rsidRPr="0059649E" w:rsidRDefault="00405BED" w:rsidP="001B2ABD">
            <w:pPr>
              <w:pStyle w:val="Subttulo"/>
            </w:pPr>
            <w:r w:rsidRPr="00D73F2F">
              <w:rPr>
                <w:spacing w:val="9"/>
                <w:w w:val="100"/>
              </w:rPr>
              <w:t>ANALISTA Q</w:t>
            </w:r>
            <w:r w:rsidRPr="00D73F2F">
              <w:rPr>
                <w:spacing w:val="4"/>
                <w:w w:val="100"/>
              </w:rPr>
              <w:t>A</w:t>
            </w:r>
          </w:p>
        </w:tc>
      </w:tr>
      <w:tr w:rsidR="001B2ABD" w:rsidRPr="0059649E" w14:paraId="0BDD9BF7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CDBED0C6726A4DF69E6EC3DC459DAFAC"/>
              </w:placeholder>
              <w:temporary/>
              <w:showingPlcHdr/>
              <w15:appearance w15:val="hidden"/>
            </w:sdtPr>
            <w:sdtContent>
              <w:p w14:paraId="1814C6B2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75A3A74D" w14:textId="1AE4B787" w:rsidR="00036450" w:rsidRPr="0059649E" w:rsidRDefault="00FA1FA7" w:rsidP="00FA1FA7">
            <w:r>
              <w:t>Analista de sistemas de información, con capacidad de formular y poner en marcha planes informáticos según los objetivos de la empresa a corto, mediano y largo plazo, así como de supervisar, diseñar y perfeccionar programas para el cumplimiento de lo requerido, con conocimiento en comportamiento y salud ocupacional, buenas prácticas de trabajo, manejo de procesos y trabajo en serie.</w:t>
            </w:r>
          </w:p>
          <w:p w14:paraId="22562E82" w14:textId="77777777" w:rsidR="00036450" w:rsidRPr="0059649E" w:rsidRDefault="00036450" w:rsidP="00036450"/>
          <w:sdt>
            <w:sdtPr>
              <w:id w:val="-1954003311"/>
              <w:placeholder>
                <w:docPart w:val="6AAC05B2D70F4D668595B0D2FA217BF9"/>
              </w:placeholder>
              <w:temporary/>
              <w:showingPlcHdr/>
              <w15:appearance w15:val="hidden"/>
            </w:sdtPr>
            <w:sdtContent>
              <w:p w14:paraId="5F42FCAE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p w14:paraId="27E475AE" w14:textId="70D44678" w:rsidR="004D3011" w:rsidRPr="0059649E" w:rsidRDefault="00FA1FA7" w:rsidP="004D3011">
            <w:r>
              <w:t>CELULAR:</w:t>
            </w:r>
          </w:p>
          <w:p w14:paraId="02835F38" w14:textId="3E27ED43" w:rsidR="004D3011" w:rsidRPr="0059649E" w:rsidRDefault="00FA1FA7" w:rsidP="004D3011">
            <w:r>
              <w:t>3503954670</w:t>
            </w:r>
          </w:p>
          <w:p w14:paraId="7213EB88" w14:textId="77777777" w:rsidR="004D3011" w:rsidRPr="0059649E" w:rsidRDefault="004D3011" w:rsidP="004D3011"/>
          <w:sdt>
            <w:sdtPr>
              <w:id w:val="-240260293"/>
              <w:placeholder>
                <w:docPart w:val="3222580D754E4DB6B03E56C52B56A643"/>
              </w:placeholder>
              <w:temporary/>
              <w:showingPlcHdr/>
              <w15:appearance w15:val="hidden"/>
            </w:sdtPr>
            <w:sdtContent>
              <w:p w14:paraId="013FBED0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0587F587" w14:textId="4C2E7E15" w:rsidR="00036450" w:rsidRPr="009A09AC" w:rsidRDefault="00FA1FA7" w:rsidP="004D3011">
            <w:pPr>
              <w:rPr>
                <w:rStyle w:val="Hipervnculo"/>
                <w:szCs w:val="18"/>
              </w:rPr>
            </w:pPr>
            <w:r>
              <w:t>rogervillalobos.idetp@gmail.com</w:t>
            </w:r>
          </w:p>
          <w:p w14:paraId="4BE2E5DB" w14:textId="77777777" w:rsidR="004142CD" w:rsidRPr="0059649E" w:rsidRDefault="004142CD" w:rsidP="004142CD"/>
          <w:p w14:paraId="5A98CF2B" w14:textId="53E1623C" w:rsidR="004D3011" w:rsidRPr="0059649E" w:rsidRDefault="00FA1FA7" w:rsidP="00CB0055">
            <w:pPr>
              <w:pStyle w:val="Ttulo3"/>
            </w:pPr>
            <w:r>
              <w:t>CONOCIMIENTOS:</w:t>
            </w:r>
          </w:p>
          <w:p w14:paraId="33507F96" w14:textId="37BCDD5A" w:rsidR="004D3011" w:rsidRPr="0059649E" w:rsidRDefault="00FA1FA7" w:rsidP="004D3011">
            <w:r>
              <w:t>APEX, PYTHON, JAVA, SQL, MANTIS, QMANAGER, TESTLINK, QTRACKER</w:t>
            </w:r>
          </w:p>
          <w:p w14:paraId="323B649A" w14:textId="46BDDC67" w:rsidR="004D3011" w:rsidRPr="0059649E" w:rsidRDefault="00FA1FA7" w:rsidP="004D3011">
            <w:r>
              <w:t>SQL SERVER, SELENIUM WEB DRIVER</w:t>
            </w:r>
          </w:p>
          <w:p w14:paraId="2B8F29E2" w14:textId="68AC50BD" w:rsidR="004D3011" w:rsidRPr="0059649E" w:rsidRDefault="00FA1FA7" w:rsidP="004D3011">
            <w:r>
              <w:t>METODOLOGÍA SCRUM</w:t>
            </w:r>
          </w:p>
          <w:p w14:paraId="2E4696F3" w14:textId="5BBC46F3" w:rsidR="004D3011" w:rsidRPr="0059649E" w:rsidRDefault="00FA1FA7" w:rsidP="004D3011">
            <w:r>
              <w:t>Pruebas de servicios en API Postman.</w:t>
            </w:r>
          </w:p>
        </w:tc>
        <w:tc>
          <w:tcPr>
            <w:tcW w:w="720" w:type="dxa"/>
          </w:tcPr>
          <w:p w14:paraId="6519A591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E6114A9F11741369DE42144E241FCF1"/>
              </w:placeholder>
              <w:temporary/>
              <w:showingPlcHdr/>
              <w15:appearance w15:val="hidden"/>
            </w:sdtPr>
            <w:sdtContent>
              <w:p w14:paraId="23F19BD8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06F48417" w14:textId="1FC41F74" w:rsidR="00036450" w:rsidRPr="0059649E" w:rsidRDefault="001D2687" w:rsidP="00B359E4">
            <w:pPr>
              <w:pStyle w:val="Ttulo4"/>
            </w:pPr>
            <w:r>
              <w:t>SENA</w:t>
            </w:r>
          </w:p>
          <w:p w14:paraId="12EE86F8" w14:textId="2C742747" w:rsidR="001D2687" w:rsidRDefault="001D2687" w:rsidP="00CC0C6D">
            <w:r>
              <w:t>2016-2018</w:t>
            </w:r>
          </w:p>
          <w:p w14:paraId="51E420CE" w14:textId="77777777" w:rsidR="001D2687" w:rsidRDefault="001D2687" w:rsidP="004142CD">
            <w:r>
              <w:t>ANALISIS Y DESARROLLO DE SISTEMAS DE INFORMACIÓN</w:t>
            </w:r>
          </w:p>
          <w:p w14:paraId="2EF51F93" w14:textId="3339F7CC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0CC92212" w14:textId="74E83FBC" w:rsidR="00036450" w:rsidRPr="0059649E" w:rsidRDefault="001D2687" w:rsidP="00B359E4">
            <w:pPr>
              <w:pStyle w:val="Ttulo4"/>
            </w:pPr>
            <w:r>
              <w:t>SENA</w:t>
            </w:r>
          </w:p>
          <w:p w14:paraId="48EE5707" w14:textId="09CCF822" w:rsidR="001D2687" w:rsidRDefault="001D2687" w:rsidP="001424E5">
            <w:r>
              <w:t>2019</w:t>
            </w:r>
          </w:p>
          <w:p w14:paraId="395EDE6B" w14:textId="7658D4F3" w:rsidR="001D2687" w:rsidRDefault="001D2687" w:rsidP="001424E5">
            <w:r>
              <w:t xml:space="preserve">MANEJO DE PRUEBAS DE SOFTWARE </w:t>
            </w:r>
          </w:p>
          <w:p w14:paraId="214D626A" w14:textId="77777777" w:rsidR="001D2687" w:rsidRDefault="001D2687" w:rsidP="001424E5"/>
          <w:p w14:paraId="3C9A8D35" w14:textId="5556B8FD" w:rsidR="001D2687" w:rsidRDefault="001D2687" w:rsidP="001D2687">
            <w:pPr>
              <w:pStyle w:val="Ttulo4"/>
            </w:pPr>
            <w:r>
              <w:t>CertifProf</w:t>
            </w:r>
          </w:p>
          <w:p w14:paraId="2098FFFC" w14:textId="11620510" w:rsidR="001D2687" w:rsidRPr="001D2687" w:rsidRDefault="001D2687" w:rsidP="001D2687">
            <w:r>
              <w:t>2020</w:t>
            </w:r>
          </w:p>
          <w:p w14:paraId="6AE9D61D" w14:textId="027AC6F7" w:rsidR="001D2687" w:rsidRPr="0059649E" w:rsidRDefault="001D2687" w:rsidP="001D2687">
            <w:r>
              <w:t>SCRUM FOUNDATION</w:t>
            </w:r>
            <w:r w:rsidRPr="0059649E">
              <w:rPr>
                <w:lang w:bidi="es-ES"/>
              </w:rPr>
              <w:t xml:space="preserve"> </w:t>
            </w:r>
          </w:p>
          <w:p w14:paraId="21E04AEF" w14:textId="77777777" w:rsidR="004142CD" w:rsidRPr="0059649E" w:rsidRDefault="004142CD" w:rsidP="00036450"/>
          <w:sdt>
            <w:sdtPr>
              <w:id w:val="1001553383"/>
              <w:placeholder>
                <w:docPart w:val="91A55D8C5F65417A86E79145092104C8"/>
              </w:placeholder>
              <w:temporary/>
              <w:showingPlcHdr/>
              <w15:appearance w15:val="hidden"/>
            </w:sdtPr>
            <w:sdtContent>
              <w:p w14:paraId="34A7719D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16BE761E" w14:textId="04A06FE3" w:rsidR="00036450" w:rsidRPr="0059649E" w:rsidRDefault="001D2687" w:rsidP="00B359E4">
            <w:pPr>
              <w:pStyle w:val="Ttulo4"/>
              <w:rPr>
                <w:bCs/>
              </w:rPr>
            </w:pPr>
            <w:r>
              <w:t>INFORMATICA Y TRIBUTOS -</w:t>
            </w:r>
            <w:r w:rsidR="00036450" w:rsidRPr="0059649E">
              <w:rPr>
                <w:lang w:bidi="es-ES"/>
              </w:rPr>
              <w:t xml:space="preserve"> </w:t>
            </w:r>
            <w:r>
              <w:t>ANALISTA QA</w:t>
            </w:r>
          </w:p>
          <w:p w14:paraId="23C62DD3" w14:textId="681406E8" w:rsidR="00036450" w:rsidRPr="0059649E" w:rsidRDefault="001D2687" w:rsidP="00B359E4">
            <w:pPr>
              <w:pStyle w:val="Fecha"/>
            </w:pPr>
            <w:r>
              <w:t>2018</w:t>
            </w:r>
            <w:r w:rsidR="004142CD" w:rsidRPr="0059649E">
              <w:rPr>
                <w:lang w:bidi="es-ES"/>
              </w:rPr>
              <w:t xml:space="preserve"> - </w:t>
            </w:r>
            <w:r>
              <w:t>2020</w:t>
            </w:r>
          </w:p>
          <w:p w14:paraId="0826D748" w14:textId="14D96FFD" w:rsidR="004D3011" w:rsidRDefault="001D2687" w:rsidP="00036450">
            <w:bookmarkStart w:id="0" w:name="_Hlk138953560"/>
            <w:r>
              <w:t>Realizar planes de pruebas, ejecutar testing de productos</w:t>
            </w:r>
            <w:r w:rsidR="00D73F2F">
              <w:t xml:space="preserve"> (archivos Asobancaria, tributación gubernamental)</w:t>
            </w:r>
            <w:r>
              <w:t xml:space="preserve">, revisar especificaciones de servicios y productos, potenciar las estrategias de prueba. </w:t>
            </w:r>
            <w:r w:rsidRPr="001D2687">
              <w:rPr>
                <w:b/>
                <w:bCs/>
              </w:rPr>
              <w:t>Logros</w:t>
            </w:r>
            <w:r>
              <w:t>: Líder QA</w:t>
            </w:r>
          </w:p>
          <w:bookmarkEnd w:id="0"/>
          <w:p w14:paraId="0135BA6E" w14:textId="77777777" w:rsidR="001D2687" w:rsidRPr="0059649E" w:rsidRDefault="001D2687" w:rsidP="00036450"/>
          <w:p w14:paraId="551DAD29" w14:textId="5B17055A" w:rsidR="004D3011" w:rsidRPr="0059649E" w:rsidRDefault="001D2687" w:rsidP="00B359E4">
            <w:pPr>
              <w:pStyle w:val="Ttulo4"/>
              <w:rPr>
                <w:bCs/>
              </w:rPr>
            </w:pPr>
            <w:r>
              <w:t>NFORMATICA Y TRIBUTOS -</w:t>
            </w:r>
            <w:r w:rsidR="002D3CA3" w:rsidRPr="0059649E">
              <w:rPr>
                <w:lang w:bidi="es-ES"/>
              </w:rPr>
              <w:t xml:space="preserve"> </w:t>
            </w:r>
            <w:r>
              <w:t>ANALISTA QA Y SOPORTE</w:t>
            </w:r>
          </w:p>
          <w:p w14:paraId="6E88ED16" w14:textId="2B629D88" w:rsidR="004D3011" w:rsidRPr="0059649E" w:rsidRDefault="001D2687" w:rsidP="00B359E4">
            <w:pPr>
              <w:pStyle w:val="Fecha"/>
            </w:pPr>
            <w:r>
              <w:t>2020</w:t>
            </w:r>
            <w:r w:rsidR="004142CD" w:rsidRPr="0059649E">
              <w:rPr>
                <w:lang w:bidi="es-ES"/>
              </w:rPr>
              <w:t xml:space="preserve"> - </w:t>
            </w:r>
            <w:r>
              <w:t>2021</w:t>
            </w:r>
          </w:p>
          <w:p w14:paraId="15FC541D" w14:textId="2DE565A2" w:rsidR="004D3011" w:rsidRPr="0059649E" w:rsidRDefault="001D2687" w:rsidP="004D3011">
            <w:bookmarkStart w:id="1" w:name="_Hlk138953508"/>
            <w:r>
              <w:t>Realizar y revisar automatización de pruebas</w:t>
            </w:r>
            <w:r w:rsidR="00D73F2F">
              <w:t xml:space="preserve"> (Páginas WEB de las alcaldías)</w:t>
            </w:r>
            <w:r>
              <w:t>, simular ejecuciones de productos y su rendimiento</w:t>
            </w:r>
            <w:r>
              <w:rPr>
                <w:lang w:bidi="es-ES"/>
              </w:rPr>
              <w:t>, e</w:t>
            </w:r>
            <w:r>
              <w:t>ntregas de informes, realizar soporte técnico de funcionalidades propias del sistema</w:t>
            </w:r>
            <w:r w:rsidR="00D73F2F">
              <w:t xml:space="preserve"> (Creación de scripts de SQL)</w:t>
            </w:r>
            <w:r>
              <w:t xml:space="preserve">. </w:t>
            </w:r>
            <w:r w:rsidRPr="001D2687">
              <w:rPr>
                <w:b/>
                <w:bCs/>
              </w:rPr>
              <w:t>Logros</w:t>
            </w:r>
            <w:r>
              <w:t>: Líder de Implementación.</w:t>
            </w:r>
          </w:p>
          <w:bookmarkEnd w:id="1"/>
          <w:p w14:paraId="0C339E67" w14:textId="77777777" w:rsidR="004D3011" w:rsidRPr="0059649E" w:rsidRDefault="004D3011" w:rsidP="00036450"/>
          <w:p w14:paraId="33507BEF" w14:textId="04484862" w:rsidR="004D3011" w:rsidRPr="0059649E" w:rsidRDefault="001D2687" w:rsidP="00B359E4">
            <w:pPr>
              <w:pStyle w:val="Ttulo4"/>
              <w:rPr>
                <w:bCs/>
              </w:rPr>
            </w:pPr>
            <w:r>
              <w:t>MADECENTRO –</w:t>
            </w:r>
            <w:r w:rsidR="002D3CA3" w:rsidRPr="0059649E">
              <w:rPr>
                <w:lang w:bidi="es-ES"/>
              </w:rPr>
              <w:t xml:space="preserve"> </w:t>
            </w:r>
            <w:r>
              <w:t>ANALISTA QA Y SOPORTE N2</w:t>
            </w:r>
          </w:p>
          <w:p w14:paraId="31AF413D" w14:textId="144F9278" w:rsidR="004D3011" w:rsidRPr="0059649E" w:rsidRDefault="001D2687" w:rsidP="00B359E4">
            <w:pPr>
              <w:pStyle w:val="Fecha"/>
            </w:pPr>
            <w:r>
              <w:t>2021</w:t>
            </w:r>
            <w:r w:rsidR="004142CD" w:rsidRPr="0059649E">
              <w:rPr>
                <w:lang w:bidi="es-ES"/>
              </w:rPr>
              <w:t xml:space="preserve"> - </w:t>
            </w:r>
            <w:r>
              <w:t>2022</w:t>
            </w:r>
          </w:p>
          <w:p w14:paraId="2B668A97" w14:textId="43F62E18" w:rsidR="004D3011" w:rsidRDefault="001D2687" w:rsidP="004D3011">
            <w:bookmarkStart w:id="2" w:name="_Hlk138953478"/>
            <w:r>
              <w:t>Potenciar las estrategias de prueba, entregas de informes</w:t>
            </w:r>
            <w:r>
              <w:rPr>
                <w:lang w:bidi="es-ES"/>
              </w:rPr>
              <w:t xml:space="preserve">, </w:t>
            </w:r>
            <w:r>
              <w:t>evaluar exhaustivamente los resultados, creación y ejecución de scripts</w:t>
            </w:r>
            <w:r w:rsidR="00D73F2F">
              <w:t xml:space="preserve"> </w:t>
            </w:r>
            <w:r w:rsidR="000D0773">
              <w:t xml:space="preserve">de </w:t>
            </w:r>
            <w:proofErr w:type="gramStart"/>
            <w:r w:rsidR="000D0773">
              <w:t>automatización</w:t>
            </w:r>
            <w:r w:rsidR="00D73F2F">
              <w:t>(</w:t>
            </w:r>
            <w:proofErr w:type="gramEnd"/>
            <w:r w:rsidR="00D73F2F">
              <w:t>software de facturación)</w:t>
            </w:r>
            <w:r w:rsidR="00FA1FA7">
              <w:t>.</w:t>
            </w:r>
          </w:p>
          <w:bookmarkEnd w:id="2"/>
          <w:p w14:paraId="0517A590" w14:textId="77777777" w:rsidR="00FA1FA7" w:rsidRDefault="00FA1FA7" w:rsidP="004D3011"/>
          <w:p w14:paraId="6F0EA8D2" w14:textId="05121D82" w:rsidR="00FA1FA7" w:rsidRPr="0059649E" w:rsidRDefault="00FA1FA7" w:rsidP="00FA1FA7">
            <w:pPr>
              <w:pStyle w:val="Ttulo4"/>
              <w:rPr>
                <w:bCs/>
              </w:rPr>
            </w:pPr>
            <w:r>
              <w:t>SQA –</w:t>
            </w:r>
            <w:r w:rsidRPr="0059649E">
              <w:rPr>
                <w:lang w:bidi="es-ES"/>
              </w:rPr>
              <w:t xml:space="preserve"> </w:t>
            </w:r>
            <w:r>
              <w:t xml:space="preserve">ANALISTA QA </w:t>
            </w:r>
          </w:p>
          <w:p w14:paraId="206F6598" w14:textId="0F54444D" w:rsidR="00FA1FA7" w:rsidRPr="0059649E" w:rsidRDefault="00FA1FA7" w:rsidP="00FA1FA7">
            <w:pPr>
              <w:pStyle w:val="Fecha"/>
            </w:pPr>
            <w:r>
              <w:t>2022</w:t>
            </w:r>
            <w:r w:rsidRPr="0059649E">
              <w:rPr>
                <w:lang w:bidi="es-ES"/>
              </w:rPr>
              <w:t xml:space="preserve"> - </w:t>
            </w:r>
            <w:r>
              <w:t>Actualmente</w:t>
            </w:r>
          </w:p>
          <w:p w14:paraId="3DF159CB" w14:textId="0ABFF765" w:rsidR="00FA1FA7" w:rsidRPr="0059649E" w:rsidRDefault="00FA1FA7" w:rsidP="004D3011">
            <w:r>
              <w:t>Realizar planes de pruebas, ejecutar testing de productos</w:t>
            </w:r>
            <w:r w:rsidR="00D73F2F">
              <w:t xml:space="preserve"> (transacciones, cartera)</w:t>
            </w:r>
            <w:r>
              <w:t>, revisar automatización de pruebas, evaluar exhaustivamente los resultados, potenciar las estrategias de prueba, asegurar un funcionamiento óptimo del software</w:t>
            </w:r>
          </w:p>
          <w:p w14:paraId="17DF9CFF" w14:textId="77777777" w:rsidR="004D3011" w:rsidRPr="0059649E" w:rsidRDefault="004D3011" w:rsidP="00036450"/>
          <w:p w14:paraId="46FDA632" w14:textId="3D040FE3" w:rsidR="00036450" w:rsidRPr="0059649E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4FB5175D" w14:textId="77777777" w:rsidR="00951EB7" w:rsidRPr="0059649E" w:rsidRDefault="00951EB7" w:rsidP="000C45FF">
      <w:pPr>
        <w:tabs>
          <w:tab w:val="left" w:pos="990"/>
        </w:tabs>
      </w:pPr>
    </w:p>
    <w:sectPr w:rsidR="00951EB7" w:rsidRPr="0059649E" w:rsidSect="001D2687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79DE7" w14:textId="77777777" w:rsidR="007D6E00" w:rsidRDefault="007D6E00" w:rsidP="000C45FF">
      <w:r>
        <w:separator/>
      </w:r>
    </w:p>
  </w:endnote>
  <w:endnote w:type="continuationSeparator" w:id="0">
    <w:p w14:paraId="63BE652E" w14:textId="77777777" w:rsidR="007D6E00" w:rsidRDefault="007D6E0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63F34" w14:textId="77777777" w:rsidR="007D6E00" w:rsidRDefault="007D6E00" w:rsidP="000C45FF">
      <w:r>
        <w:separator/>
      </w:r>
    </w:p>
  </w:footnote>
  <w:footnote w:type="continuationSeparator" w:id="0">
    <w:p w14:paraId="60CEA047" w14:textId="77777777" w:rsidR="007D6E00" w:rsidRDefault="007D6E0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F2072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771EAEFB" wp14:editId="6F2BCF0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43604469">
    <w:abstractNumId w:val="10"/>
  </w:num>
  <w:num w:numId="2" w16cid:durableId="654841044">
    <w:abstractNumId w:val="11"/>
  </w:num>
  <w:num w:numId="3" w16cid:durableId="1424491184">
    <w:abstractNumId w:val="8"/>
  </w:num>
  <w:num w:numId="4" w16cid:durableId="632714710">
    <w:abstractNumId w:val="3"/>
  </w:num>
  <w:num w:numId="5" w16cid:durableId="445930462">
    <w:abstractNumId w:val="2"/>
  </w:num>
  <w:num w:numId="6" w16cid:durableId="557590253">
    <w:abstractNumId w:val="1"/>
  </w:num>
  <w:num w:numId="7" w16cid:durableId="164368938">
    <w:abstractNumId w:val="0"/>
  </w:num>
  <w:num w:numId="8" w16cid:durableId="107046010">
    <w:abstractNumId w:val="9"/>
  </w:num>
  <w:num w:numId="9" w16cid:durableId="1621183826">
    <w:abstractNumId w:val="7"/>
  </w:num>
  <w:num w:numId="10" w16cid:durableId="888345100">
    <w:abstractNumId w:val="6"/>
  </w:num>
  <w:num w:numId="11" w16cid:durableId="1137186810">
    <w:abstractNumId w:val="5"/>
  </w:num>
  <w:num w:numId="12" w16cid:durableId="715929369">
    <w:abstractNumId w:val="4"/>
  </w:num>
  <w:num w:numId="13" w16cid:durableId="17783337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1E12"/>
    <w:rsid w:val="00036450"/>
    <w:rsid w:val="00075675"/>
    <w:rsid w:val="00094499"/>
    <w:rsid w:val="000C45FF"/>
    <w:rsid w:val="000D0773"/>
    <w:rsid w:val="000E3FD1"/>
    <w:rsid w:val="00112054"/>
    <w:rsid w:val="001424E5"/>
    <w:rsid w:val="001525E1"/>
    <w:rsid w:val="00180329"/>
    <w:rsid w:val="0019001F"/>
    <w:rsid w:val="001A74A5"/>
    <w:rsid w:val="001B2ABD"/>
    <w:rsid w:val="001D2687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3C40E9"/>
    <w:rsid w:val="00405BED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612BF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D6E00"/>
    <w:rsid w:val="00802CA0"/>
    <w:rsid w:val="009260CD"/>
    <w:rsid w:val="00951EB7"/>
    <w:rsid w:val="00952C25"/>
    <w:rsid w:val="00981E12"/>
    <w:rsid w:val="009A09AC"/>
    <w:rsid w:val="00A2118D"/>
    <w:rsid w:val="00A96D5A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73F2F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A1FA7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7DC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QA.SQABOG-TGP5117\AppData\Local\Microsoft\Office\16.0\DTS\es-CO%7bF539BA71-4F93-4115-B433-1C1B8E28F1BF%7d\%7b8C97AF51-B8FB-4B2C-A176-37C7048C70B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BED0C6726A4DF69E6EC3DC459DA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EAA7D-4169-4D22-96B7-284CC6500BC1}"/>
      </w:docPartPr>
      <w:docPartBody>
        <w:p w:rsidR="002E0C90" w:rsidRDefault="002E0C90">
          <w:pPr>
            <w:pStyle w:val="CDBED0C6726A4DF69E6EC3DC459DAFAC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6AAC05B2D70F4D668595B0D2FA217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E52EF-A969-40C9-82DF-AAC58154DBC3}"/>
      </w:docPartPr>
      <w:docPartBody>
        <w:p w:rsidR="002E0C90" w:rsidRDefault="002E0C90">
          <w:pPr>
            <w:pStyle w:val="6AAC05B2D70F4D668595B0D2FA217BF9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3222580D754E4DB6B03E56C52B56A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47D85-CEE6-4216-9452-5D749B8780CA}"/>
      </w:docPartPr>
      <w:docPartBody>
        <w:p w:rsidR="002E0C90" w:rsidRDefault="002E0C90">
          <w:pPr>
            <w:pStyle w:val="3222580D754E4DB6B03E56C52B56A643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AE6114A9F11741369DE42144E241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E6B9E-1F12-450A-93AD-74744C6BD5BC}"/>
      </w:docPartPr>
      <w:docPartBody>
        <w:p w:rsidR="002E0C90" w:rsidRDefault="002E0C90">
          <w:pPr>
            <w:pStyle w:val="AE6114A9F11741369DE42144E241FCF1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91A55D8C5F65417A86E7914509210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1FAA8-3E80-4F7F-9985-1588F3A691B9}"/>
      </w:docPartPr>
      <w:docPartBody>
        <w:p w:rsidR="002E0C90" w:rsidRDefault="002E0C90">
          <w:pPr>
            <w:pStyle w:val="91A55D8C5F65417A86E79145092104C8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90"/>
    <w:rsid w:val="000E45D1"/>
    <w:rsid w:val="002E0C90"/>
    <w:rsid w:val="003C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BED0C6726A4DF69E6EC3DC459DAFAC">
    <w:name w:val="CDBED0C6726A4DF69E6EC3DC459DAFAC"/>
  </w:style>
  <w:style w:type="paragraph" w:customStyle="1" w:styleId="6AAC05B2D70F4D668595B0D2FA217BF9">
    <w:name w:val="6AAC05B2D70F4D668595B0D2FA217BF9"/>
  </w:style>
  <w:style w:type="paragraph" w:customStyle="1" w:styleId="3222580D754E4DB6B03E56C52B56A643">
    <w:name w:val="3222580D754E4DB6B03E56C52B56A643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AE6114A9F11741369DE42144E241FCF1">
    <w:name w:val="AE6114A9F11741369DE42144E241FCF1"/>
  </w:style>
  <w:style w:type="paragraph" w:customStyle="1" w:styleId="91A55D8C5F65417A86E79145092104C8">
    <w:name w:val="91A55D8C5F65417A86E79145092104C8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{8C97AF51-B8FB-4B2C-A176-37C7048C70B7}tf00546271_win32.dotx</Template>
  <TotalTime>0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2023-06-22T15:18:00Z</dcterms:created>
  <dcterms:modified xsi:type="dcterms:W3CDTF">2023-06-29T22:56:00Z</dcterms:modified>
</cp:coreProperties>
</file>