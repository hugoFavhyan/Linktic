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3511C75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534B02F" w14:textId="02D6BB86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55A6547" wp14:editId="57EC482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3C32A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A539C6">
              <w:t>IL</w:t>
            </w:r>
          </w:p>
          <w:p w14:paraId="7157BD3C" w14:textId="4BDA6A90" w:rsidR="00A50939" w:rsidRPr="00906BEE" w:rsidRDefault="004A3620" w:rsidP="007569C1">
            <w:pPr>
              <w:pStyle w:val="Ttulo3"/>
            </w:pPr>
            <w:r>
              <w:t xml:space="preserve">PERFIL </w:t>
            </w:r>
            <w:r w:rsidR="004B427A">
              <w:t>PROFESIONAL</w:t>
            </w:r>
          </w:p>
          <w:p w14:paraId="041D01FA" w14:textId="77E2DB08" w:rsidR="00495BCD" w:rsidRDefault="00A312A0" w:rsidP="00495BCD">
            <w:r>
              <w:t xml:space="preserve">Especialista en Logística </w:t>
            </w:r>
            <w:r w:rsidR="00957281">
              <w:t xml:space="preserve">con experiencia en </w:t>
            </w:r>
            <w:r w:rsidR="00495BCD">
              <w:t>manejo de altos volúmenes de inventario a nivel nacional, recibo de mercancía,</w:t>
            </w:r>
            <w:r w:rsidR="0081140C">
              <w:t xml:space="preserve"> </w:t>
            </w:r>
            <w:r w:rsidR="00495BCD">
              <w:t xml:space="preserve">almacenamiento, alistamiento, despacho y distribución, manejo de indicadores KPI. </w:t>
            </w:r>
          </w:p>
          <w:p w14:paraId="3D129F76" w14:textId="77777777" w:rsidR="00D00F97" w:rsidRDefault="00495BCD" w:rsidP="00957281">
            <w:r>
              <w:t>Ge</w:t>
            </w:r>
            <w:r w:rsidR="00957281">
              <w:t>stión de proyectos</w:t>
            </w:r>
            <w:r w:rsidR="00D00F97">
              <w:t>.</w:t>
            </w:r>
          </w:p>
          <w:p w14:paraId="52C10D30" w14:textId="5173464A" w:rsidR="00957281" w:rsidRDefault="00957281" w:rsidP="00957281">
            <w:r>
              <w:t xml:space="preserve">Diseño, mejoramiento y </w:t>
            </w:r>
            <w:r w:rsidR="004127D1">
              <w:t>a</w:t>
            </w:r>
            <w:r>
              <w:t xml:space="preserve">utomatización de procesos, </w:t>
            </w:r>
            <w:r w:rsidR="00C630D4">
              <w:t xml:space="preserve">manejo de </w:t>
            </w:r>
            <w:r>
              <w:t xml:space="preserve">software; </w:t>
            </w:r>
            <w:r w:rsidR="002C41F7">
              <w:t xml:space="preserve">BPM bajo Bizagi, diagramación de procesos. </w:t>
            </w:r>
            <w:r>
              <w:t xml:space="preserve">Elaboración y prueba </w:t>
            </w:r>
            <w:r w:rsidR="00BB4E6A">
              <w:t>funcionales de</w:t>
            </w:r>
            <w:r>
              <w:t xml:space="preserve"> casos de us</w:t>
            </w:r>
            <w:r w:rsidR="00BB4E6A">
              <w:t>o de software-</w:t>
            </w:r>
          </w:p>
          <w:p w14:paraId="0DEBF3D7" w14:textId="77777777" w:rsidR="002C2CDD" w:rsidRPr="00906BEE" w:rsidRDefault="0000000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69475F40035841E88754E1106721F19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2D3B3C1C" w14:textId="547DD4B7" w:rsidR="00A81FA0" w:rsidRDefault="00A81FA0" w:rsidP="00241D18">
            <w:r>
              <w:t>Gestión de inventarios</w:t>
            </w:r>
          </w:p>
          <w:p w14:paraId="5A402B0A" w14:textId="3B61455E" w:rsidR="00A81FA0" w:rsidRDefault="00A81FA0" w:rsidP="00241D18">
            <w:r>
              <w:t>Análisis de datos</w:t>
            </w:r>
          </w:p>
          <w:p w14:paraId="6F9DF4B2" w14:textId="795AD8C7" w:rsidR="00DB7B52" w:rsidRDefault="00DB7B52" w:rsidP="00241D18">
            <w:r w:rsidRPr="00DB7B52">
              <w:t>Plan</w:t>
            </w:r>
            <w:r>
              <w:t>eación</w:t>
            </w:r>
            <w:r w:rsidRPr="00DB7B52">
              <w:t xml:space="preserve"> y ejecución</w:t>
            </w:r>
          </w:p>
          <w:p w14:paraId="3AF76157" w14:textId="015DBCE1" w:rsidR="004606CC" w:rsidRDefault="004606CC" w:rsidP="00241D18">
            <w:r>
              <w:t>Desarrollo de procesos</w:t>
            </w:r>
          </w:p>
          <w:p w14:paraId="50659CAC" w14:textId="31BADF50" w:rsidR="004A0062" w:rsidRDefault="004A0062" w:rsidP="00241D18">
            <w:r>
              <w:t>Optimización de Procesos</w:t>
            </w:r>
          </w:p>
          <w:p w14:paraId="0F22106D" w14:textId="77777777" w:rsidR="004A0062" w:rsidRDefault="004A0062" w:rsidP="004A0062">
            <w:r>
              <w:t>Logística Inversa</w:t>
            </w:r>
          </w:p>
          <w:p w14:paraId="59EDDB0C" w14:textId="798D9C2E" w:rsidR="004A0062" w:rsidRDefault="006A3C5F" w:rsidP="00241D18">
            <w:r>
              <w:t>Excelente manejo de Excel.</w:t>
            </w:r>
          </w:p>
          <w:p w14:paraId="1B971614" w14:textId="77777777" w:rsidR="00E84922" w:rsidRDefault="00EE2077" w:rsidP="00241D18">
            <w:r>
              <w:t>T</w:t>
            </w:r>
            <w:r w:rsidR="00241D18">
              <w:t>rabajo en equipo</w:t>
            </w:r>
            <w:r w:rsidR="003D186C">
              <w:t xml:space="preserve"> </w:t>
            </w:r>
          </w:p>
          <w:p w14:paraId="4E2E2062" w14:textId="77777777" w:rsidR="00504B38" w:rsidRDefault="00504B38" w:rsidP="00241D18">
            <w:r>
              <w:t>Desarrollo Talento Humano</w:t>
            </w:r>
          </w:p>
          <w:p w14:paraId="1FE948F3" w14:textId="77777777" w:rsidR="00C86A1C" w:rsidRDefault="00C86A1C" w:rsidP="00241D18">
            <w:r>
              <w:t>M</w:t>
            </w:r>
            <w:r w:rsidR="00241D18">
              <w:t>anejo de personal</w:t>
            </w:r>
          </w:p>
          <w:p w14:paraId="601DB179" w14:textId="3DA06639" w:rsidR="00C86A1C" w:rsidRDefault="00C86A1C" w:rsidP="00241D18">
            <w:r>
              <w:t>M</w:t>
            </w:r>
            <w:r w:rsidR="00241D18">
              <w:t>anejo de conflicto</w:t>
            </w:r>
            <w:r>
              <w:t>.</w:t>
            </w:r>
          </w:p>
          <w:p w14:paraId="2FF64311" w14:textId="2693E02B" w:rsidR="00741125" w:rsidRPr="00906BEE" w:rsidRDefault="00C86A1C" w:rsidP="00241D18">
            <w:r>
              <w:t>T</w:t>
            </w:r>
            <w:r w:rsidR="00241D18">
              <w:t xml:space="preserve">oma de </w:t>
            </w:r>
            <w:r w:rsidR="00653E5E">
              <w:t>d</w:t>
            </w:r>
            <w:r w:rsidR="00241D18">
              <w:t>ecisiones.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1FE48D1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577B35A" w14:textId="329A3B90" w:rsidR="00C612DA" w:rsidRPr="00906BEE" w:rsidRDefault="00000000" w:rsidP="00C612DA">
                  <w:pPr>
                    <w:pStyle w:val="Ttulo1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B21A94301FD7474AA8FB5E54A65BE96A"/>
                      </w:placeholder>
                      <w15:appearance w15:val="hidden"/>
                    </w:sdtPr>
                    <w:sdtContent>
                      <w:r w:rsidR="00A539C6">
                        <w:t>IVÁN DARÍO LEGUÍZAMO B</w:t>
                      </w:r>
                    </w:sdtContent>
                  </w:sdt>
                </w:p>
                <w:p w14:paraId="2C2844CF" w14:textId="6BC401CA" w:rsidR="00906BEE" w:rsidRPr="00906BEE" w:rsidRDefault="00000000" w:rsidP="00906BEE">
                  <w:pPr>
                    <w:pStyle w:val="Ttulo2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CEEECAEF9CD94FA390C5F91B7E09CB2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A539C6">
                        <w:t>ESPECIALISTA EN LOGÍSTICA Y GESTIÓN DE LA CADENA DE ABASTECIMIENTO</w:t>
                      </w:r>
                    </w:sdtContent>
                  </w:sdt>
                </w:p>
              </w:tc>
            </w:tr>
          </w:tbl>
          <w:p w14:paraId="1E06A286" w14:textId="77777777" w:rsidR="002C2CDD" w:rsidRPr="00906BEE" w:rsidRDefault="00000000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55571F630B644E67ABB65AE4D2C8EB16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1DDCB16D" w14:textId="77777777" w:rsidR="002C41F7" w:rsidRPr="002C41F7" w:rsidRDefault="002C41F7" w:rsidP="002C41F7">
            <w:pPr>
              <w:pStyle w:val="Ttulo4"/>
              <w:rPr>
                <w:sz w:val="18"/>
                <w:szCs w:val="18"/>
                <w:lang w:bidi="es-ES"/>
              </w:rPr>
            </w:pPr>
            <w:r w:rsidRPr="002C41F7">
              <w:rPr>
                <w:sz w:val="18"/>
                <w:szCs w:val="18"/>
              </w:rPr>
              <w:t>COORDINADR DE PROYECTOS</w:t>
            </w:r>
            <w:r w:rsidRPr="002C41F7">
              <w:rPr>
                <w:sz w:val="18"/>
                <w:szCs w:val="18"/>
                <w:lang w:bidi="es-ES"/>
              </w:rPr>
              <w:t xml:space="preserve"> • </w:t>
            </w:r>
            <w:r w:rsidRPr="002C41F7">
              <w:rPr>
                <w:sz w:val="18"/>
                <w:szCs w:val="18"/>
              </w:rPr>
              <w:t>NETPLATINO SAS</w:t>
            </w:r>
            <w:r w:rsidRPr="002C41F7">
              <w:rPr>
                <w:sz w:val="18"/>
                <w:szCs w:val="18"/>
                <w:lang w:bidi="es-ES"/>
              </w:rPr>
              <w:t xml:space="preserve"> • </w:t>
            </w:r>
          </w:p>
          <w:p w14:paraId="74397D83" w14:textId="7FA225D9" w:rsidR="002C41F7" w:rsidRPr="002C41F7" w:rsidRDefault="002C41F7" w:rsidP="002C41F7">
            <w:pPr>
              <w:pStyle w:val="Ttulo4"/>
              <w:rPr>
                <w:sz w:val="18"/>
                <w:szCs w:val="18"/>
              </w:rPr>
            </w:pPr>
            <w:r w:rsidRPr="002C41F7">
              <w:rPr>
                <w:sz w:val="18"/>
                <w:szCs w:val="18"/>
              </w:rPr>
              <w:t>03/04/2024</w:t>
            </w:r>
            <w:r w:rsidRPr="002C41F7">
              <w:rPr>
                <w:sz w:val="18"/>
                <w:szCs w:val="18"/>
                <w:lang w:bidi="es-ES"/>
              </w:rPr>
              <w:t xml:space="preserve"> – </w:t>
            </w:r>
            <w:r w:rsidRPr="002C41F7">
              <w:rPr>
                <w:sz w:val="18"/>
                <w:szCs w:val="18"/>
              </w:rPr>
              <w:t>A LA FECHA</w:t>
            </w:r>
          </w:p>
          <w:p w14:paraId="0FD18720" w14:textId="2D47957A" w:rsidR="002C41F7" w:rsidRPr="002C41F7" w:rsidRDefault="002C41F7" w:rsidP="002C41F7">
            <w:pPr>
              <w:pStyle w:val="Ttulo4"/>
              <w:rPr>
                <w:rFonts w:asciiTheme="minorHAnsi" w:eastAsiaTheme="minorHAnsi" w:hAnsiTheme="minorHAnsi" w:cstheme="minorBidi"/>
                <w:iCs w:val="0"/>
                <w:caps w:val="0"/>
                <w:sz w:val="18"/>
                <w:szCs w:val="18"/>
              </w:rPr>
            </w:pPr>
            <w:r w:rsidRPr="002C41F7">
              <w:rPr>
                <w:rFonts w:asciiTheme="minorHAnsi" w:eastAsiaTheme="minorHAnsi" w:hAnsiTheme="minorHAnsi" w:cstheme="minorBidi"/>
                <w:iCs w:val="0"/>
                <w:caps w:val="0"/>
                <w:sz w:val="18"/>
                <w:szCs w:val="18"/>
              </w:rPr>
              <w:t>Coordinación de Proyectos, asignación de requerimientos del cliente, implementación, análisis de información, diagramación y diseño de procedimientos, capacitación en manejo de WMS</w:t>
            </w:r>
          </w:p>
          <w:p w14:paraId="70905BC8" w14:textId="77777777" w:rsidR="002C41F7" w:rsidRPr="002C41F7" w:rsidRDefault="002C41F7" w:rsidP="007569C1">
            <w:pPr>
              <w:pStyle w:val="Ttulo4"/>
              <w:rPr>
                <w:sz w:val="18"/>
                <w:szCs w:val="18"/>
              </w:rPr>
            </w:pPr>
          </w:p>
          <w:p w14:paraId="7F95B45C" w14:textId="3F27AFCF" w:rsidR="002C2CDD" w:rsidRPr="002C41F7" w:rsidRDefault="00A539C6" w:rsidP="007569C1">
            <w:pPr>
              <w:pStyle w:val="Ttulo4"/>
              <w:rPr>
                <w:sz w:val="18"/>
                <w:szCs w:val="18"/>
              </w:rPr>
            </w:pPr>
            <w:r w:rsidRPr="002C41F7">
              <w:rPr>
                <w:sz w:val="18"/>
                <w:szCs w:val="18"/>
              </w:rPr>
              <w:t>ANALISTA DE IMPLEMENTACIONES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Pr="002C41F7">
              <w:rPr>
                <w:sz w:val="18"/>
                <w:szCs w:val="18"/>
              </w:rPr>
              <w:t>NETPLATINO SAS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Pr="002C41F7">
              <w:rPr>
                <w:sz w:val="18"/>
                <w:szCs w:val="18"/>
              </w:rPr>
              <w:t>03/10/2022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– </w:t>
            </w:r>
            <w:r w:rsidRPr="002C41F7">
              <w:rPr>
                <w:sz w:val="18"/>
                <w:szCs w:val="18"/>
              </w:rPr>
              <w:t>14/10/2023</w:t>
            </w:r>
          </w:p>
          <w:p w14:paraId="705697B6" w14:textId="77777777" w:rsidR="00A539C6" w:rsidRPr="002C41F7" w:rsidRDefault="00A539C6" w:rsidP="00A539C6">
            <w:pPr>
              <w:spacing w:after="2" w:line="256" w:lineRule="auto"/>
              <w:rPr>
                <w:sz w:val="18"/>
                <w:szCs w:val="18"/>
              </w:rPr>
            </w:pPr>
            <w:r w:rsidRPr="002C41F7">
              <w:rPr>
                <w:sz w:val="18"/>
                <w:szCs w:val="18"/>
              </w:rPr>
              <w:t>Gestión de proyectos, levantamiento de requerimientos del cliente, implementación, análisis de información, diagramación y diseño de procedimientos, capacitación en manejo de WMS.</w:t>
            </w:r>
          </w:p>
          <w:p w14:paraId="6BB6E9C9" w14:textId="32A9CC1E" w:rsidR="002C2CDD" w:rsidRPr="002C41F7" w:rsidRDefault="00A539C6" w:rsidP="007569C1">
            <w:pPr>
              <w:pStyle w:val="Ttulo4"/>
              <w:rPr>
                <w:sz w:val="18"/>
                <w:szCs w:val="18"/>
              </w:rPr>
            </w:pPr>
            <w:r w:rsidRPr="002C41F7">
              <w:rPr>
                <w:sz w:val="18"/>
                <w:szCs w:val="18"/>
                <w:lang w:bidi="es-ES"/>
              </w:rPr>
              <w:t>CONSULTOR/CAPACITADOR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• </w:t>
            </w:r>
            <w:r w:rsidRPr="002C41F7">
              <w:rPr>
                <w:sz w:val="18"/>
                <w:szCs w:val="18"/>
              </w:rPr>
              <w:t>INDENOVA SUCURSAL COLOMBIA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Pr="002C41F7">
              <w:rPr>
                <w:sz w:val="18"/>
                <w:szCs w:val="18"/>
              </w:rPr>
              <w:t>18/10/2018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– </w:t>
            </w:r>
            <w:r w:rsidR="005F0A18" w:rsidRPr="002C41F7">
              <w:rPr>
                <w:sz w:val="18"/>
                <w:szCs w:val="18"/>
              </w:rPr>
              <w:t>17/02/2022 Y 26/06/2016</w:t>
            </w:r>
            <w:r w:rsidR="005F0A18" w:rsidRPr="002C41F7">
              <w:rPr>
                <w:sz w:val="18"/>
                <w:szCs w:val="18"/>
                <w:lang w:bidi="es-ES"/>
              </w:rPr>
              <w:t xml:space="preserve"> – </w:t>
            </w:r>
            <w:r w:rsidR="005F0A18" w:rsidRPr="002C41F7">
              <w:rPr>
                <w:sz w:val="18"/>
                <w:szCs w:val="18"/>
              </w:rPr>
              <w:t>14/12/2016</w:t>
            </w:r>
          </w:p>
          <w:p w14:paraId="1D046835" w14:textId="2E3486FC" w:rsidR="005F0A18" w:rsidRPr="002C41F7" w:rsidRDefault="005F0A18" w:rsidP="005F0A18">
            <w:pPr>
              <w:spacing w:after="2"/>
              <w:rPr>
                <w:sz w:val="18"/>
                <w:szCs w:val="18"/>
              </w:rPr>
            </w:pPr>
            <w:r w:rsidRPr="002C41F7">
              <w:rPr>
                <w:sz w:val="18"/>
                <w:szCs w:val="18"/>
              </w:rPr>
              <w:t>Levantamiento de requerimientos, diagramación y diseño de procedimientos, automatización de los procesos en plataforma electrónica. Elaboración y prueba de los casos de uso.</w:t>
            </w:r>
          </w:p>
          <w:p w14:paraId="6A73ABF3" w14:textId="220C89D5" w:rsidR="005F0A18" w:rsidRPr="002C41F7" w:rsidRDefault="005F0A18" w:rsidP="005F0A18">
            <w:pPr>
              <w:pStyle w:val="Ttulo4"/>
              <w:ind w:right="-109"/>
              <w:rPr>
                <w:sz w:val="18"/>
                <w:szCs w:val="18"/>
              </w:rPr>
            </w:pPr>
            <w:r w:rsidRPr="002C41F7">
              <w:rPr>
                <w:sz w:val="18"/>
                <w:szCs w:val="18"/>
                <w:lang w:bidi="es-ES"/>
              </w:rPr>
              <w:t xml:space="preserve">COORDINADOR LOGÍSTICO• </w:t>
            </w:r>
            <w:r w:rsidRPr="002C41F7">
              <w:rPr>
                <w:sz w:val="18"/>
                <w:szCs w:val="18"/>
              </w:rPr>
              <w:t>SOLUCIONES EN TELECOMUNICACIONES E INFORMATICA</w:t>
            </w:r>
            <w:r w:rsidRPr="002C41F7">
              <w:rPr>
                <w:sz w:val="18"/>
                <w:szCs w:val="18"/>
                <w:lang w:bidi="es-ES"/>
              </w:rPr>
              <w:t xml:space="preserve"> • </w:t>
            </w:r>
            <w:r w:rsidRPr="002C41F7">
              <w:rPr>
                <w:sz w:val="18"/>
                <w:szCs w:val="18"/>
              </w:rPr>
              <w:t>06/02/2012 -30/04/2015</w:t>
            </w:r>
          </w:p>
          <w:p w14:paraId="6333A786" w14:textId="5203542E" w:rsidR="002C2CDD" w:rsidRPr="00906BEE" w:rsidRDefault="00CD3456" w:rsidP="007569C1">
            <w:r w:rsidRPr="002C41F7">
              <w:rPr>
                <w:sz w:val="18"/>
                <w:szCs w:val="18"/>
              </w:rPr>
              <w:t>Responsable del proceso logístico y el manejo de inventario a nivel nacional ($ 5.000 millones por mes), mediante la validación de movimientos de inventario, toma de inventario físico, conciliación de diferencias, logística inversa, elaboración de informes gerenciales y alta capacidad de análisis numérico de acuerdo con el sistema de gestión de calidad de la empresa para garantizar la entrega oportuna de equipos y el cumplimiento a los clientes minimizando las diferencias de inventario.</w:t>
            </w:r>
            <w:r w:rsidRPr="00CD3456">
              <w:t xml:space="preserve">   </w:t>
            </w:r>
          </w:p>
          <w:p w14:paraId="4FAEA1E9" w14:textId="77777777" w:rsidR="002C2CDD" w:rsidRPr="00906BEE" w:rsidRDefault="0000000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A84418F309A49AF934E9A97A5B6666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79864680" w14:textId="1B225041" w:rsidR="002C2CDD" w:rsidRPr="002C41F7" w:rsidRDefault="00000000" w:rsidP="007569C1">
            <w:pPr>
              <w:pStyle w:val="Ttulo4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Escriba la profesión o el sector:"/>
                <w:tag w:val="Escriba la profesión o el sector:"/>
                <w:id w:val="-718665043"/>
                <w:placeholder>
                  <w:docPart w:val="31270FBD645746F6881F89A2D1C4FC5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Content>
                <w:r w:rsidR="0011185F" w:rsidRPr="002C41F7">
                  <w:rPr>
                    <w:sz w:val="18"/>
                    <w:szCs w:val="18"/>
                  </w:rPr>
                  <w:t>ESPECIALISTA EN LOGÍSTICA Y GESTIÓN DE LA CADENA DE ABASTECIMIENTO</w:t>
                </w:r>
              </w:sdtContent>
            </w:sdt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="00EC5298" w:rsidRPr="002C41F7">
              <w:rPr>
                <w:sz w:val="18"/>
                <w:szCs w:val="18"/>
              </w:rPr>
              <w:t>Abril de 2016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="00EC5298" w:rsidRPr="002C41F7">
              <w:rPr>
                <w:sz w:val="18"/>
                <w:szCs w:val="18"/>
              </w:rPr>
              <w:t>polit</w:t>
            </w:r>
            <w:r w:rsidR="009D5F7F" w:rsidRPr="002C41F7">
              <w:rPr>
                <w:sz w:val="18"/>
                <w:szCs w:val="18"/>
              </w:rPr>
              <w:t>é</w:t>
            </w:r>
            <w:r w:rsidR="00EC5298" w:rsidRPr="002C41F7">
              <w:rPr>
                <w:sz w:val="18"/>
                <w:szCs w:val="18"/>
              </w:rPr>
              <w:t>cnico grancolombiano</w:t>
            </w:r>
          </w:p>
          <w:p w14:paraId="2F4B9B0E" w14:textId="5CB4253B" w:rsidR="002C2CDD" w:rsidRPr="002C41F7" w:rsidRDefault="002C2CDD" w:rsidP="007569C1">
            <w:pPr>
              <w:rPr>
                <w:sz w:val="18"/>
                <w:szCs w:val="18"/>
              </w:rPr>
            </w:pPr>
          </w:p>
          <w:p w14:paraId="6B158EBD" w14:textId="1914A50E" w:rsidR="00741125" w:rsidRPr="00906BEE" w:rsidRDefault="009D5F7F" w:rsidP="0006289B">
            <w:pPr>
              <w:pStyle w:val="Ttulo4"/>
            </w:pPr>
            <w:r w:rsidRPr="002C41F7">
              <w:rPr>
                <w:sz w:val="18"/>
                <w:szCs w:val="18"/>
              </w:rPr>
              <w:t>administrador de emepresas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="0006289B" w:rsidRPr="002C41F7">
              <w:rPr>
                <w:sz w:val="18"/>
                <w:szCs w:val="18"/>
              </w:rPr>
              <w:t>marzo de 2012</w:t>
            </w:r>
            <w:r w:rsidR="002C2CDD" w:rsidRPr="002C41F7">
              <w:rPr>
                <w:sz w:val="18"/>
                <w:szCs w:val="18"/>
                <w:lang w:bidi="es-ES"/>
              </w:rPr>
              <w:t xml:space="preserve"> • </w:t>
            </w:r>
            <w:r w:rsidR="0006289B" w:rsidRPr="002C41F7">
              <w:rPr>
                <w:sz w:val="18"/>
                <w:szCs w:val="18"/>
              </w:rPr>
              <w:t>politécnico grancolombiano</w:t>
            </w:r>
          </w:p>
        </w:tc>
      </w:tr>
    </w:tbl>
    <w:p w14:paraId="3ABFA645" w14:textId="181F2E16" w:rsidR="00C62C50" w:rsidRDefault="00C62C50" w:rsidP="00826A10"/>
    <w:sectPr w:rsidR="00C62C50" w:rsidSect="0099285A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7963A" w14:textId="77777777" w:rsidR="00883E06" w:rsidRDefault="00883E06" w:rsidP="00713050">
      <w:pPr>
        <w:spacing w:line="240" w:lineRule="auto"/>
      </w:pPr>
      <w:r>
        <w:separator/>
      </w:r>
    </w:p>
  </w:endnote>
  <w:endnote w:type="continuationSeparator" w:id="0">
    <w:p w14:paraId="1E227191" w14:textId="77777777" w:rsidR="00883E06" w:rsidRDefault="00883E06" w:rsidP="00713050">
      <w:pPr>
        <w:spacing w:line="240" w:lineRule="auto"/>
      </w:pPr>
      <w:r>
        <w:continuationSeparator/>
      </w:r>
    </w:p>
  </w:endnote>
  <w:endnote w:type="continuationNotice" w:id="1">
    <w:p w14:paraId="7ABEDD8C" w14:textId="77777777" w:rsidR="00883E06" w:rsidRDefault="00883E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775BC2A7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2B2BDE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78D7C5D" wp14:editId="29E8BEC6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E3307D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rNXGmCAIAADtOAAADgAAAAAAAAAAAAAAAAAuAgAAZHJzL2Uyb0RvYy54bWxQSwECLQAUAAYA&#10;CAAAACEAaEcb0NgAAAADAQAADwAAAAAAAAAAAAAAAAB6CgAAZHJzL2Rvd25yZXYueG1sUEsFBgAA&#10;AAAEAAQA8wAAAH8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3E927A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0EB743D" wp14:editId="43D73ED9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5C9616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ee26RnBIAAPFkAAAOAAAAAAAAAAAAAAAAAC4CAABkcnMvZTJvRG9jLnhtbFBLAQIt&#10;ABQABgAIAAAAIQBoRxvQ2AAAAAMBAAAPAAAAAAAAAAAAAAAAAPYUAABkcnMvZG93bnJldi54bWxQ&#10;SwUGAAAAAAQABADzAAAA+xU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864051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392D9E2" wp14:editId="23BD7EC8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BCE5AE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BN0TUdIhEAAIpdAAAOAAAAAAAAAAAAAAAAAC4C&#10;AABkcnMvZTJvRG9jLnhtbFBLAQItABQABgAIAAAAIQBoRxvQ2AAAAAMBAAAPAAAAAAAAAAAAAAAA&#10;AHwTAABkcnMvZG93bnJldi54bWxQSwUGAAAAAAQABADzAAAAg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5E2FC7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7B583AB" wp14:editId="4988F5C3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C644C3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E8I&#10;xMuuEQAAv2MAAA4AAAAAAAAAAAAAAAAALgIAAGRycy9lMm9Eb2MueG1sUEsBAi0AFAAGAAgAAAAh&#10;AGhHG9DYAAAAAwEAAA8AAAAAAAAAAAAAAAAACBQAAGRycy9kb3ducmV2LnhtbFBLBQYAAAAABAAE&#10;APMAAAAN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16D7784A" w14:textId="77777777" w:rsidTr="00826A10">
      <w:sdt>
        <w:sdt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164766F3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C45298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45620AB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472FFBB0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E7131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62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549"/>
      <w:gridCol w:w="568"/>
      <w:gridCol w:w="3261"/>
      <w:gridCol w:w="4064"/>
    </w:tblGrid>
    <w:tr w:rsidR="00217980" w14:paraId="03ADB58B" w14:textId="77777777" w:rsidTr="00A539C6">
      <w:tc>
        <w:tcPr>
          <w:tcW w:w="255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F79975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6490DFC" wp14:editId="5BAA55B6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F07F16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6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C70F8B" w14:textId="032FF769" w:rsidR="00217980" w:rsidRDefault="00217980" w:rsidP="00217980">
          <w:pPr>
            <w:pStyle w:val="Piedepgina"/>
          </w:pPr>
        </w:p>
      </w:tc>
      <w:tc>
        <w:tcPr>
          <w:tcW w:w="326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AC3304" w14:textId="48FA2728" w:rsidR="00217980" w:rsidRDefault="00A539C6" w:rsidP="00A539C6">
          <w:pPr>
            <w:pStyle w:val="Piedepgina"/>
            <w:ind w:left="-1979"/>
          </w:pPr>
          <w:r>
            <w:rPr>
              <w:noProof/>
              <w:lang w:bidi="es-ES"/>
            </w:rPr>
            <w:t xml:space="preserve">                          </w:t>
          </w:r>
          <w:r w:rsidR="00217980"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DE871B5" wp14:editId="095F1834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F989A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2E1377" w14:textId="36D1CC5F" w:rsidR="00217980" w:rsidRDefault="00A539C6" w:rsidP="00A539C6">
          <w:pPr>
            <w:pStyle w:val="Piedepgina"/>
            <w:jc w:val="left"/>
          </w:pPr>
          <w:r>
            <w:t xml:space="preserve">                          </w:t>
          </w:r>
          <w:r w:rsidR="00217980"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03048A7" wp14:editId="775FE643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 descr="Icono vinculado e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53377D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AjW1dUxxEAANpjAAAOAAAAAAAAAAAAAAAAAC4CAABkcnMv&#10;ZTJvRG9jLnhtbFBLAQItABQABgAIAAAAIQBoRxvQ2AAAAAMBAAAPAAAAAAAAAAAAAAAAACEUAABk&#10;cnMvZG93bnJldi54bWxQSwUGAAAAAAQABADzAAAAJ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alt="Icono vinculado e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A539C6" w14:paraId="1FE7B7BF" w14:textId="77777777" w:rsidTr="00A539C6">
      <w:tc>
        <w:tcPr>
          <w:tcW w:w="2550" w:type="dxa"/>
          <w:tcMar>
            <w:top w:w="144" w:type="dxa"/>
            <w:left w:w="115" w:type="dxa"/>
            <w:right w:w="115" w:type="dxa"/>
          </w:tcMar>
        </w:tcPr>
        <w:p w14:paraId="3A1A4BF8" w14:textId="63D737B2" w:rsidR="00811117" w:rsidRPr="00A539C6" w:rsidRDefault="00A539C6" w:rsidP="003C5528">
          <w:pPr>
            <w:pStyle w:val="Piedepgina"/>
            <w:rPr>
              <w:sz w:val="18"/>
              <w:szCs w:val="18"/>
            </w:rPr>
          </w:pPr>
          <w:r w:rsidRPr="00A539C6">
            <w:rPr>
              <w:sz w:val="18"/>
              <w:szCs w:val="18"/>
            </w:rPr>
            <w:t>ivandl2002@hotmail.com</w:t>
          </w:r>
        </w:p>
      </w:tc>
      <w:tc>
        <w:tcPr>
          <w:tcW w:w="568" w:type="dxa"/>
          <w:tcMar>
            <w:top w:w="144" w:type="dxa"/>
            <w:left w:w="115" w:type="dxa"/>
            <w:right w:w="115" w:type="dxa"/>
          </w:tcMar>
        </w:tcPr>
        <w:p w14:paraId="1DE144F5" w14:textId="0D18959A" w:rsidR="00811117" w:rsidRPr="00A539C6" w:rsidRDefault="00811117" w:rsidP="00217980">
          <w:pPr>
            <w:pStyle w:val="Piedepgina"/>
            <w:rPr>
              <w:sz w:val="18"/>
              <w:szCs w:val="18"/>
            </w:rPr>
          </w:pPr>
        </w:p>
      </w:tc>
      <w:tc>
        <w:tcPr>
          <w:tcW w:w="3261" w:type="dxa"/>
          <w:tcMar>
            <w:top w:w="144" w:type="dxa"/>
            <w:left w:w="115" w:type="dxa"/>
            <w:right w:w="115" w:type="dxa"/>
          </w:tcMar>
        </w:tcPr>
        <w:p w14:paraId="661F3901" w14:textId="535EE064" w:rsidR="00811117" w:rsidRPr="00A539C6" w:rsidRDefault="00A539C6" w:rsidP="00A539C6">
          <w:pPr>
            <w:pStyle w:val="Piedepgina"/>
            <w:ind w:right="315"/>
            <w:jc w:val="left"/>
            <w:rPr>
              <w:sz w:val="18"/>
              <w:szCs w:val="18"/>
            </w:rPr>
          </w:pPr>
          <w:r w:rsidRPr="00A539C6">
            <w:rPr>
              <w:sz w:val="18"/>
              <w:szCs w:val="18"/>
            </w:rPr>
            <w:t xml:space="preserve">           </w:t>
          </w:r>
          <w:r>
            <w:rPr>
              <w:sz w:val="18"/>
              <w:szCs w:val="18"/>
            </w:rPr>
            <w:t xml:space="preserve">    </w:t>
          </w:r>
          <w:r w:rsidRPr="00A539C6">
            <w:rPr>
              <w:sz w:val="18"/>
              <w:szCs w:val="18"/>
            </w:rPr>
            <w:t>3144179184</w:t>
          </w:r>
        </w:p>
      </w:tc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56DAB893" w14:textId="547A31D6" w:rsidR="00811117" w:rsidRPr="00A539C6" w:rsidRDefault="00A539C6" w:rsidP="00A539C6">
          <w:pPr>
            <w:pStyle w:val="Piedepgina"/>
            <w:ind w:right="-1110"/>
            <w:jc w:val="left"/>
            <w:rPr>
              <w:sz w:val="18"/>
              <w:szCs w:val="18"/>
            </w:rPr>
          </w:pPr>
          <w:r w:rsidRPr="00A539C6">
            <w:rPr>
              <w:sz w:val="18"/>
              <w:szCs w:val="18"/>
            </w:rPr>
            <w:t>www.linkedin/in/ivan-leguizamo</w:t>
          </w:r>
        </w:p>
      </w:tc>
    </w:tr>
  </w:tbl>
  <w:p w14:paraId="1780D3C9" w14:textId="57EF9FDE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A6C54" w14:textId="77777777" w:rsidR="00883E06" w:rsidRDefault="00883E06" w:rsidP="00713050">
      <w:pPr>
        <w:spacing w:line="240" w:lineRule="auto"/>
      </w:pPr>
      <w:r>
        <w:separator/>
      </w:r>
    </w:p>
  </w:footnote>
  <w:footnote w:type="continuationSeparator" w:id="0">
    <w:p w14:paraId="30FE8B2C" w14:textId="77777777" w:rsidR="00883E06" w:rsidRDefault="00883E06" w:rsidP="00713050">
      <w:pPr>
        <w:spacing w:line="240" w:lineRule="auto"/>
      </w:pPr>
      <w:r>
        <w:continuationSeparator/>
      </w:r>
    </w:p>
  </w:footnote>
  <w:footnote w:type="continuationNotice" w:id="1">
    <w:p w14:paraId="69DC2A18" w14:textId="77777777" w:rsidR="00883E06" w:rsidRDefault="00883E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5483E11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73ACAAC" w14:textId="77777777" w:rsidR="00826A10" w:rsidRPr="00906BEE" w:rsidRDefault="00000000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357E06E5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6B0C3B9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EDB53F0" w14:textId="77777777" w:rsidR="001A5CA9" w:rsidRPr="009B3C40" w:rsidRDefault="00000000" w:rsidP="001A5CA9">
                <w:pPr>
                  <w:pStyle w:val="Ttulo1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5A614C76F9BC4E5DABECFEC1060DF26F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7F2FE25E" w14:textId="77777777" w:rsidR="001A5CA9" w:rsidRDefault="001A5CA9" w:rsidP="001A5CA9">
                <w:pPr>
                  <w:pStyle w:val="Ttulo2"/>
                </w:pPr>
              </w:p>
            </w:tc>
          </w:tr>
        </w:tbl>
        <w:p w14:paraId="4F56EB0B" w14:textId="77777777" w:rsidR="001A5CA9" w:rsidRPr="00F207C0" w:rsidRDefault="001A5CA9" w:rsidP="001A5CA9"/>
      </w:tc>
    </w:tr>
  </w:tbl>
  <w:p w14:paraId="625EC588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39A8EF" wp14:editId="1112C147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61A692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625791">
    <w:abstractNumId w:val="9"/>
  </w:num>
  <w:num w:numId="2" w16cid:durableId="1111901676">
    <w:abstractNumId w:val="7"/>
  </w:num>
  <w:num w:numId="3" w16cid:durableId="2083718281">
    <w:abstractNumId w:val="6"/>
  </w:num>
  <w:num w:numId="4" w16cid:durableId="839002522">
    <w:abstractNumId w:val="5"/>
  </w:num>
  <w:num w:numId="5" w16cid:durableId="118762997">
    <w:abstractNumId w:val="4"/>
  </w:num>
  <w:num w:numId="6" w16cid:durableId="1469519063">
    <w:abstractNumId w:val="8"/>
  </w:num>
  <w:num w:numId="7" w16cid:durableId="1304578394">
    <w:abstractNumId w:val="3"/>
  </w:num>
  <w:num w:numId="8" w16cid:durableId="1792088093">
    <w:abstractNumId w:val="2"/>
  </w:num>
  <w:num w:numId="9" w16cid:durableId="957106925">
    <w:abstractNumId w:val="1"/>
  </w:num>
  <w:num w:numId="10" w16cid:durableId="155195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C6"/>
    <w:rsid w:val="0000220C"/>
    <w:rsid w:val="0006289B"/>
    <w:rsid w:val="00066D4A"/>
    <w:rsid w:val="00091382"/>
    <w:rsid w:val="000A07DA"/>
    <w:rsid w:val="000A2BFA"/>
    <w:rsid w:val="000A77AD"/>
    <w:rsid w:val="000B0619"/>
    <w:rsid w:val="000B61CA"/>
    <w:rsid w:val="000E77A5"/>
    <w:rsid w:val="000F7610"/>
    <w:rsid w:val="0011185F"/>
    <w:rsid w:val="00114ED7"/>
    <w:rsid w:val="001300CA"/>
    <w:rsid w:val="00140B0E"/>
    <w:rsid w:val="001A27BC"/>
    <w:rsid w:val="001A5CA9"/>
    <w:rsid w:val="001B2AC1"/>
    <w:rsid w:val="001B403A"/>
    <w:rsid w:val="001B67BD"/>
    <w:rsid w:val="001B6FEB"/>
    <w:rsid w:val="001F4583"/>
    <w:rsid w:val="00217980"/>
    <w:rsid w:val="00241D18"/>
    <w:rsid w:val="00260C45"/>
    <w:rsid w:val="00271662"/>
    <w:rsid w:val="0027404F"/>
    <w:rsid w:val="00290AAA"/>
    <w:rsid w:val="00293B83"/>
    <w:rsid w:val="002B091C"/>
    <w:rsid w:val="002C2CDD"/>
    <w:rsid w:val="002C41F7"/>
    <w:rsid w:val="002D45C6"/>
    <w:rsid w:val="002F03FA"/>
    <w:rsid w:val="00313E86"/>
    <w:rsid w:val="00333CD3"/>
    <w:rsid w:val="00340365"/>
    <w:rsid w:val="00342B64"/>
    <w:rsid w:val="00364079"/>
    <w:rsid w:val="00393A53"/>
    <w:rsid w:val="003C5528"/>
    <w:rsid w:val="003C6C46"/>
    <w:rsid w:val="003D03E5"/>
    <w:rsid w:val="003D186C"/>
    <w:rsid w:val="003E042A"/>
    <w:rsid w:val="004077FB"/>
    <w:rsid w:val="004127D1"/>
    <w:rsid w:val="004244FF"/>
    <w:rsid w:val="00424DD9"/>
    <w:rsid w:val="004254E7"/>
    <w:rsid w:val="004305E4"/>
    <w:rsid w:val="004404D5"/>
    <w:rsid w:val="004428E2"/>
    <w:rsid w:val="004606CC"/>
    <w:rsid w:val="0046104A"/>
    <w:rsid w:val="004717C5"/>
    <w:rsid w:val="00495BCD"/>
    <w:rsid w:val="004A0062"/>
    <w:rsid w:val="004A24CC"/>
    <w:rsid w:val="004A3620"/>
    <w:rsid w:val="004B427A"/>
    <w:rsid w:val="004E14D4"/>
    <w:rsid w:val="00504B38"/>
    <w:rsid w:val="0051452C"/>
    <w:rsid w:val="00523479"/>
    <w:rsid w:val="00543DB7"/>
    <w:rsid w:val="005729B0"/>
    <w:rsid w:val="00583E4F"/>
    <w:rsid w:val="005C33CB"/>
    <w:rsid w:val="005F0A18"/>
    <w:rsid w:val="00641630"/>
    <w:rsid w:val="00653E5E"/>
    <w:rsid w:val="0065687F"/>
    <w:rsid w:val="0066289D"/>
    <w:rsid w:val="00684488"/>
    <w:rsid w:val="006A3C5F"/>
    <w:rsid w:val="006A3CE7"/>
    <w:rsid w:val="006A7746"/>
    <w:rsid w:val="006C4C50"/>
    <w:rsid w:val="006D76B1"/>
    <w:rsid w:val="00702990"/>
    <w:rsid w:val="00713050"/>
    <w:rsid w:val="00741125"/>
    <w:rsid w:val="00746F7F"/>
    <w:rsid w:val="007569C1"/>
    <w:rsid w:val="00763832"/>
    <w:rsid w:val="00772919"/>
    <w:rsid w:val="007A5ECF"/>
    <w:rsid w:val="007D2696"/>
    <w:rsid w:val="007D2FD2"/>
    <w:rsid w:val="007D406E"/>
    <w:rsid w:val="007D512A"/>
    <w:rsid w:val="007D6180"/>
    <w:rsid w:val="007D6458"/>
    <w:rsid w:val="00802AF6"/>
    <w:rsid w:val="00811117"/>
    <w:rsid w:val="0081140C"/>
    <w:rsid w:val="00823C54"/>
    <w:rsid w:val="00826A10"/>
    <w:rsid w:val="00841146"/>
    <w:rsid w:val="00883E06"/>
    <w:rsid w:val="0088504C"/>
    <w:rsid w:val="0089382B"/>
    <w:rsid w:val="00893AA3"/>
    <w:rsid w:val="008A1907"/>
    <w:rsid w:val="008C6BCA"/>
    <w:rsid w:val="008C7B50"/>
    <w:rsid w:val="008D09DE"/>
    <w:rsid w:val="008E4B30"/>
    <w:rsid w:val="00906BEE"/>
    <w:rsid w:val="009243E7"/>
    <w:rsid w:val="00950883"/>
    <w:rsid w:val="00957281"/>
    <w:rsid w:val="00985D58"/>
    <w:rsid w:val="0099285A"/>
    <w:rsid w:val="009B0236"/>
    <w:rsid w:val="009B3C40"/>
    <w:rsid w:val="009B5231"/>
    <w:rsid w:val="009D2891"/>
    <w:rsid w:val="009D313D"/>
    <w:rsid w:val="009D5F7F"/>
    <w:rsid w:val="009F7AD9"/>
    <w:rsid w:val="00A25137"/>
    <w:rsid w:val="00A312A0"/>
    <w:rsid w:val="00A34C3B"/>
    <w:rsid w:val="00A42540"/>
    <w:rsid w:val="00A50939"/>
    <w:rsid w:val="00A539C6"/>
    <w:rsid w:val="00A81FA0"/>
    <w:rsid w:val="00A83413"/>
    <w:rsid w:val="00A84A7F"/>
    <w:rsid w:val="00AA6A40"/>
    <w:rsid w:val="00AA75F6"/>
    <w:rsid w:val="00AD00FD"/>
    <w:rsid w:val="00AD7E49"/>
    <w:rsid w:val="00AE4E75"/>
    <w:rsid w:val="00AF0A8E"/>
    <w:rsid w:val="00B146CC"/>
    <w:rsid w:val="00B27019"/>
    <w:rsid w:val="00B5664D"/>
    <w:rsid w:val="00B56BC2"/>
    <w:rsid w:val="00B76A83"/>
    <w:rsid w:val="00B91BCB"/>
    <w:rsid w:val="00B957B8"/>
    <w:rsid w:val="00BA5B40"/>
    <w:rsid w:val="00BB4E6A"/>
    <w:rsid w:val="00BD0206"/>
    <w:rsid w:val="00BE5C40"/>
    <w:rsid w:val="00C2098A"/>
    <w:rsid w:val="00C36122"/>
    <w:rsid w:val="00C5444A"/>
    <w:rsid w:val="00C612DA"/>
    <w:rsid w:val="00C62C50"/>
    <w:rsid w:val="00C630D4"/>
    <w:rsid w:val="00C7741E"/>
    <w:rsid w:val="00C86A1C"/>
    <w:rsid w:val="00C875AB"/>
    <w:rsid w:val="00CA3DF1"/>
    <w:rsid w:val="00CA4581"/>
    <w:rsid w:val="00CD3456"/>
    <w:rsid w:val="00CE18D5"/>
    <w:rsid w:val="00CF34E8"/>
    <w:rsid w:val="00D00F97"/>
    <w:rsid w:val="00D04109"/>
    <w:rsid w:val="00D117F4"/>
    <w:rsid w:val="00D14051"/>
    <w:rsid w:val="00D9643B"/>
    <w:rsid w:val="00D9736D"/>
    <w:rsid w:val="00D97A41"/>
    <w:rsid w:val="00DB7B52"/>
    <w:rsid w:val="00DD3CF6"/>
    <w:rsid w:val="00DD6416"/>
    <w:rsid w:val="00DF4E0A"/>
    <w:rsid w:val="00E02DCD"/>
    <w:rsid w:val="00E12C60"/>
    <w:rsid w:val="00E22E87"/>
    <w:rsid w:val="00E57630"/>
    <w:rsid w:val="00E80C48"/>
    <w:rsid w:val="00E84922"/>
    <w:rsid w:val="00E86C2B"/>
    <w:rsid w:val="00EB2D52"/>
    <w:rsid w:val="00EC5298"/>
    <w:rsid w:val="00EE2077"/>
    <w:rsid w:val="00EF7CC9"/>
    <w:rsid w:val="00F207C0"/>
    <w:rsid w:val="00F20AE5"/>
    <w:rsid w:val="00F22DCC"/>
    <w:rsid w:val="00F47E97"/>
    <w:rsid w:val="00F645C7"/>
    <w:rsid w:val="00F67057"/>
    <w:rsid w:val="00FA4BE2"/>
    <w:rsid w:val="00FA7F8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E2CFC"/>
  <w15:chartTrackingRefBased/>
  <w15:docId w15:val="{289CECB9-03B1-41FF-BC04-B57C96DB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ye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475F40035841E88754E1106721F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73A6C-4B74-4E33-A9DD-B773BEB179B0}"/>
      </w:docPartPr>
      <w:docPartBody>
        <w:p w:rsidR="001476A7" w:rsidRDefault="00280ABE">
          <w:pPr>
            <w:pStyle w:val="69475F40035841E88754E1106721F198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B21A94301FD7474AA8FB5E54A65BE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5F527-3D13-4EA2-9E86-EADBD3400A02}"/>
      </w:docPartPr>
      <w:docPartBody>
        <w:p w:rsidR="001476A7" w:rsidRDefault="00280ABE">
          <w:pPr>
            <w:pStyle w:val="B21A94301FD7474AA8FB5E54A65BE96A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CEEECAEF9CD94FA390C5F91B7E09C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89F7B-B74A-47FD-85D0-CB635ED7BC55}"/>
      </w:docPartPr>
      <w:docPartBody>
        <w:p w:rsidR="001476A7" w:rsidRDefault="00280ABE">
          <w:pPr>
            <w:pStyle w:val="CEEECAEF9CD94FA390C5F91B7E09CB2D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55571F630B644E67ABB65AE4D2C8E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B9DD-9144-4A03-A48D-6B101BC06D8A}"/>
      </w:docPartPr>
      <w:docPartBody>
        <w:p w:rsidR="001476A7" w:rsidRDefault="00280ABE">
          <w:pPr>
            <w:pStyle w:val="55571F630B644E67ABB65AE4D2C8EB16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CA84418F309A49AF934E9A97A5B66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817A0-868E-4E9A-8470-2A1465686B46}"/>
      </w:docPartPr>
      <w:docPartBody>
        <w:p w:rsidR="001476A7" w:rsidRDefault="00280ABE">
          <w:pPr>
            <w:pStyle w:val="CA84418F309A49AF934E9A97A5B66668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5A614C76F9BC4E5DABECFEC1060DF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B1992-5F19-494F-A77F-44E36953D345}"/>
      </w:docPartPr>
      <w:docPartBody>
        <w:p w:rsidR="001476A7" w:rsidRDefault="00280ABE">
          <w:pPr>
            <w:pStyle w:val="5A614C76F9BC4E5DABECFEC1060DF26F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31270FBD645746F6881F89A2D1C4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3D14-125C-4133-BA47-DAC7B2E6C884}"/>
      </w:docPartPr>
      <w:docPartBody>
        <w:p w:rsidR="00280ABE" w:rsidRDefault="001476A7" w:rsidP="001476A7">
          <w:pPr>
            <w:pStyle w:val="31270FBD645746F6881F89A2D1C4FC56"/>
          </w:pPr>
          <w:r w:rsidRPr="007D6458">
            <w:rPr>
              <w:lang w:bidi="es-ES"/>
            </w:rPr>
            <w:t>Profesión o sector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A7"/>
    <w:rsid w:val="001476A7"/>
    <w:rsid w:val="00280ABE"/>
    <w:rsid w:val="003F2314"/>
    <w:rsid w:val="004428E2"/>
    <w:rsid w:val="00482F6D"/>
    <w:rsid w:val="005E4F49"/>
    <w:rsid w:val="00871791"/>
    <w:rsid w:val="009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475F40035841E88754E1106721F198">
    <w:name w:val="69475F40035841E88754E1106721F198"/>
  </w:style>
  <w:style w:type="paragraph" w:customStyle="1" w:styleId="B21A94301FD7474AA8FB5E54A65BE96A">
    <w:name w:val="B21A94301FD7474AA8FB5E54A65BE96A"/>
  </w:style>
  <w:style w:type="paragraph" w:customStyle="1" w:styleId="CEEECAEF9CD94FA390C5F91B7E09CB2D">
    <w:name w:val="CEEECAEF9CD94FA390C5F91B7E09CB2D"/>
  </w:style>
  <w:style w:type="paragraph" w:customStyle="1" w:styleId="55571F630B644E67ABB65AE4D2C8EB16">
    <w:name w:val="55571F630B644E67ABB65AE4D2C8EB16"/>
  </w:style>
  <w:style w:type="paragraph" w:customStyle="1" w:styleId="CA84418F309A49AF934E9A97A5B66668">
    <w:name w:val="CA84418F309A49AF934E9A97A5B66668"/>
  </w:style>
  <w:style w:type="paragraph" w:customStyle="1" w:styleId="5A614C76F9BC4E5DABECFEC1060DF26F">
    <w:name w:val="5A614C76F9BC4E5DABECFEC1060DF26F"/>
  </w:style>
  <w:style w:type="paragraph" w:customStyle="1" w:styleId="31270FBD645746F6881F89A2D1C4FC56">
    <w:name w:val="31270FBD645746F6881F89A2D1C4FC56"/>
    <w:rsid w:val="001476A7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MOO.dotx</Template>
  <TotalTime>7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ESPECIALISTA EN LOGÍSTICA Y GESTIÓN DE LA CADENA DE ABASTECIMIENTO</dc:subject>
  <dc:creator/>
  <cp:keywords/>
  <dc:description/>
  <cp:lastModifiedBy>Ivan Leguizamo</cp:lastModifiedBy>
  <cp:revision>3</cp:revision>
  <dcterms:created xsi:type="dcterms:W3CDTF">2024-01-19T21:59:00Z</dcterms:created>
  <dcterms:modified xsi:type="dcterms:W3CDTF">2024-08-14T12:22:00Z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